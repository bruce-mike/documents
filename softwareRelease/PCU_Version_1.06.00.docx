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086C3F" w:rsidP="00783D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PCU</w:t>
      </w:r>
    </w:p>
    <w:p w:rsidR="00947E48" w:rsidRDefault="00A855D3" w:rsidP="008A23CF">
      <w:pPr>
        <w:jc w:val="center"/>
        <w:rPr>
          <w:b/>
          <w:sz w:val="36"/>
          <w:szCs w:val="36"/>
        </w:rPr>
      </w:pPr>
      <w:r w:rsidRPr="00A855D3">
        <w:rPr>
          <w:b/>
          <w:sz w:val="36"/>
          <w:szCs w:val="36"/>
        </w:rPr>
        <w:t xml:space="preserve">Version </w:t>
      </w:r>
      <w:r w:rsidR="00086C3F">
        <w:rPr>
          <w:b/>
          <w:sz w:val="36"/>
          <w:szCs w:val="36"/>
        </w:rPr>
        <w:t>1</w:t>
      </w:r>
      <w:r w:rsidRPr="00A855D3">
        <w:rPr>
          <w:b/>
          <w:sz w:val="36"/>
          <w:szCs w:val="36"/>
        </w:rPr>
        <w:t>.</w:t>
      </w:r>
      <w:r w:rsidR="00086C3F">
        <w:rPr>
          <w:b/>
          <w:sz w:val="36"/>
          <w:szCs w:val="36"/>
        </w:rPr>
        <w:t>06</w:t>
      </w:r>
      <w:r w:rsidRPr="00A855D3">
        <w:rPr>
          <w:b/>
          <w:sz w:val="36"/>
          <w:szCs w:val="36"/>
        </w:rPr>
        <w:t>.00</w:t>
      </w: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Filename:</w:t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="00086C3F" w:rsidRPr="00086C3F">
        <w:rPr>
          <w:rFonts w:ascii="Times New Roman" w:hAnsi="Times New Roman"/>
          <w:sz w:val="24"/>
          <w:szCs w:val="24"/>
        </w:rPr>
        <w:t>PCU_v1.06.00</w:t>
      </w:r>
      <w:r w:rsidR="00086C3F">
        <w:rPr>
          <w:rFonts w:ascii="Times New Roman" w:hAnsi="Times New Roman"/>
          <w:sz w:val="24"/>
          <w:szCs w:val="24"/>
        </w:rPr>
        <w:t>.hex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</w:t>
      </w:r>
      <w:r w:rsidR="008A23CF">
        <w:rPr>
          <w:rFonts w:ascii="Times New Roman" w:hAnsi="Times New Roman"/>
          <w:sz w:val="24"/>
          <w:szCs w:val="24"/>
        </w:rPr>
        <w:tab/>
      </w:r>
      <w:r w:rsidR="00783D29" w:rsidRPr="00783D29">
        <w:rPr>
          <w:rFonts w:ascii="Times New Roman" w:hAnsi="Times New Roman"/>
          <w:sz w:val="24"/>
          <w:szCs w:val="24"/>
        </w:rPr>
        <w:t>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>\</w:t>
      </w:r>
      <w:r w:rsidR="00086C3F">
        <w:rPr>
          <w:rFonts w:ascii="Times New Roman" w:hAnsi="Times New Roman"/>
          <w:sz w:val="24"/>
          <w:szCs w:val="24"/>
        </w:rPr>
        <w:t>PCU</w:t>
      </w:r>
      <w:r w:rsidR="00783D29" w:rsidRPr="00783D29">
        <w:rPr>
          <w:rFonts w:ascii="Times New Roman" w:hAnsi="Times New Roman"/>
          <w:sz w:val="24"/>
          <w:szCs w:val="24"/>
        </w:rPr>
        <w:t xml:space="preserve"> </w:t>
      </w:r>
    </w:p>
    <w:p w:rsid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Date:  </w:t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="008A23CF">
        <w:rPr>
          <w:rFonts w:ascii="Times New Roman" w:hAnsi="Times New Roman"/>
          <w:sz w:val="24"/>
          <w:szCs w:val="24"/>
        </w:rPr>
        <w:tab/>
      </w:r>
      <w:r w:rsidRPr="00783D29">
        <w:rPr>
          <w:rFonts w:ascii="Times New Roman" w:hAnsi="Times New Roman"/>
          <w:sz w:val="24"/>
          <w:szCs w:val="24"/>
        </w:rPr>
        <w:t>0</w:t>
      </w:r>
      <w:r w:rsidR="00086C3F">
        <w:rPr>
          <w:rFonts w:ascii="Times New Roman" w:hAnsi="Times New Roman"/>
          <w:sz w:val="24"/>
          <w:szCs w:val="24"/>
        </w:rPr>
        <w:t>5</w:t>
      </w:r>
      <w:r w:rsidRPr="00783D29">
        <w:rPr>
          <w:rFonts w:ascii="Times New Roman" w:hAnsi="Times New Roman"/>
          <w:sz w:val="24"/>
          <w:szCs w:val="24"/>
        </w:rPr>
        <w:t>/1</w:t>
      </w:r>
      <w:r w:rsidR="00086C3F">
        <w:rPr>
          <w:rFonts w:ascii="Times New Roman" w:hAnsi="Times New Roman"/>
          <w:sz w:val="24"/>
          <w:szCs w:val="24"/>
        </w:rPr>
        <w:t>9</w:t>
      </w:r>
      <w:r w:rsidRPr="00783D29">
        <w:rPr>
          <w:rFonts w:ascii="Times New Roman" w:hAnsi="Times New Roman"/>
          <w:sz w:val="24"/>
          <w:szCs w:val="24"/>
        </w:rPr>
        <w:t>/21</w:t>
      </w:r>
    </w:p>
    <w:p w:rsidR="008A23CF" w:rsidRPr="008A23CF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 </w:t>
      </w:r>
      <w:r w:rsidRPr="008A23CF">
        <w:rPr>
          <w:rFonts w:ascii="Times New Roman" w:hAnsi="Times New Roman"/>
          <w:sz w:val="24"/>
          <w:szCs w:val="24"/>
        </w:rPr>
        <w:t>Size: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23CF">
        <w:rPr>
          <w:rFonts w:ascii="Times New Roman" w:hAnsi="Times New Roman"/>
          <w:sz w:val="24"/>
          <w:szCs w:val="24"/>
        </w:rPr>
        <w:t>89,530</w:t>
      </w:r>
      <w:r>
        <w:rPr>
          <w:rFonts w:ascii="Times New Roman" w:hAnsi="Times New Roman"/>
          <w:sz w:val="24"/>
          <w:szCs w:val="24"/>
        </w:rPr>
        <w:t xml:space="preserve"> bytes</w:t>
      </w:r>
    </w:p>
    <w:p w:rsidR="008A23CF" w:rsidRPr="008A23CF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 w:rsidRPr="008A23CF">
        <w:rPr>
          <w:rFonts w:ascii="Times New Roman" w:hAnsi="Times New Roman"/>
          <w:sz w:val="24"/>
          <w:szCs w:val="24"/>
        </w:rPr>
        <w:t>CRC-32:</w:t>
      </w:r>
      <w:r w:rsidRPr="008A23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23CF">
        <w:rPr>
          <w:rFonts w:ascii="Times New Roman" w:hAnsi="Times New Roman"/>
          <w:sz w:val="24"/>
          <w:szCs w:val="24"/>
        </w:rPr>
        <w:t>85422E44</w:t>
      </w:r>
    </w:p>
    <w:p w:rsidR="008A23CF" w:rsidRPr="00783D29" w:rsidRDefault="008A23CF" w:rsidP="008A23CF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Location:        </w:t>
      </w:r>
      <w:r w:rsidR="004B4C38">
        <w:rPr>
          <w:rFonts w:ascii="Times New Roman" w:hAnsi="Times New Roman"/>
          <w:sz w:val="24"/>
          <w:szCs w:val="24"/>
        </w:rPr>
        <w:t>https://github.com/bruce-mike/PCU</w:t>
      </w:r>
    </w:p>
    <w:p w:rsidR="00F15DE5" w:rsidRDefault="00F15DE5" w:rsidP="00F15DE5">
      <w:pPr>
        <w:jc w:val="left"/>
        <w:rPr>
          <w:b/>
          <w:sz w:val="36"/>
          <w:szCs w:val="36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086C3F" w:rsidRDefault="00783D29" w:rsidP="00F15DE5">
      <w:pPr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HDCU rev </w:t>
      </w:r>
      <w:r w:rsidR="00086C3F">
        <w:rPr>
          <w:rFonts w:ascii="Times New Roman" w:hAnsi="Times New Roman"/>
          <w:sz w:val="24"/>
          <w:szCs w:val="24"/>
        </w:rPr>
        <w:t>J</w:t>
      </w:r>
      <w:r w:rsidRPr="00783D29">
        <w:rPr>
          <w:rFonts w:ascii="Times New Roman" w:hAnsi="Times New Roman"/>
          <w:sz w:val="24"/>
          <w:szCs w:val="24"/>
        </w:rPr>
        <w:t xml:space="preserve"> (Assembly 231441)</w:t>
      </w:r>
      <w:r w:rsidR="00086C3F">
        <w:rPr>
          <w:rFonts w:ascii="Times New Roman" w:hAnsi="Times New Roman"/>
          <w:sz w:val="24"/>
          <w:szCs w:val="24"/>
        </w:rPr>
        <w:t xml:space="preserve"> – </w:t>
      </w:r>
      <w:r w:rsidR="00086C3F" w:rsidRPr="00086C3F">
        <w:rPr>
          <w:rFonts w:ascii="Times New Roman" w:hAnsi="Times New Roman"/>
          <w:b/>
          <w:color w:val="FF0000"/>
          <w:sz w:val="24"/>
          <w:szCs w:val="24"/>
        </w:rPr>
        <w:t>this software is not intended to be used with older revision hardware</w:t>
      </w:r>
    </w:p>
    <w:p w:rsidR="00F15DE5" w:rsidRDefault="00F15DE5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086C3F" w:rsidRDefault="00086C3F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instructions in production release directory</w:t>
      </w:r>
    </w:p>
    <w:p w:rsidR="00086C3F" w:rsidRDefault="00086C3F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8A23CF" w:rsidRDefault="008A23CF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New Bootloader </w:t>
      </w:r>
      <w:r w:rsidR="00FF5A88">
        <w:rPr>
          <w:rFonts w:ascii="Times New Roman" w:hAnsi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rchitecture that allows for remote upgrading via DCU USB drive and potential OTA code upgrade</w:t>
      </w:r>
    </w:p>
    <w:p w:rsidR="008A23CF" w:rsidRDefault="008A23CF" w:rsidP="00F15DE5">
      <w:pPr>
        <w:jc w:val="left"/>
        <w:rPr>
          <w:rFonts w:ascii="Times New Roman" w:hAnsi="Times New Roman"/>
          <w:sz w:val="24"/>
          <w:szCs w:val="24"/>
        </w:rPr>
      </w:pPr>
    </w:p>
    <w:p w:rsidR="00783D29" w:rsidRDefault="00FB12AA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 support for HDCU</w:t>
      </w:r>
    </w:p>
    <w:p w:rsidR="00FB12AA" w:rsidRDefault="00FB12AA" w:rsidP="00FB12AA"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 w:rsidRPr="00FB12AA">
        <w:rPr>
          <w:rFonts w:ascii="Times New Roman" w:hAnsi="Times New Roman"/>
          <w:sz w:val="24"/>
          <w:szCs w:val="24"/>
        </w:rPr>
        <w:t>Radar and Classifier inputs switched to SPI U</w:t>
      </w:r>
      <w:r>
        <w:rPr>
          <w:rFonts w:ascii="Times New Roman" w:hAnsi="Times New Roman"/>
          <w:sz w:val="24"/>
          <w:szCs w:val="24"/>
        </w:rPr>
        <w:t>ART</w:t>
      </w:r>
    </w:p>
    <w:p w:rsidR="00FB12AA" w:rsidRDefault="00FB12AA" w:rsidP="00FB12AA"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 w:rsidRPr="00FB12AA">
        <w:rPr>
          <w:rFonts w:ascii="Times New Roman" w:hAnsi="Times New Roman"/>
          <w:sz w:val="24"/>
          <w:szCs w:val="24"/>
        </w:rPr>
        <w:t>Parsed radar data included in periodic DCU status polling</w:t>
      </w:r>
    </w:p>
    <w:p w:rsidR="00FB12AA" w:rsidRDefault="00FB12AA" w:rsidP="00FB12AA"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PCU now routed to HDCU via RS485 bus – legacy handheld used </w:t>
      </w:r>
      <w:r w:rsidR="00564717">
        <w:rPr>
          <w:rFonts w:ascii="Times New Roman" w:hAnsi="Times New Roman"/>
          <w:sz w:val="24"/>
          <w:szCs w:val="24"/>
        </w:rPr>
        <w:t xml:space="preserve">Ethernet </w:t>
      </w:r>
      <w:r>
        <w:rPr>
          <w:rFonts w:ascii="Times New Roman" w:hAnsi="Times New Roman"/>
          <w:sz w:val="24"/>
          <w:szCs w:val="24"/>
        </w:rPr>
        <w:t>connection to DCU</w:t>
      </w:r>
    </w:p>
    <w:p w:rsidR="008A23CF" w:rsidRDefault="008A23CF" w:rsidP="008A23CF">
      <w:pPr>
        <w:pStyle w:val="ListParagraph"/>
        <w:jc w:val="left"/>
        <w:rPr>
          <w:rFonts w:ascii="Times New Roman" w:hAnsi="Times New Roman"/>
          <w:sz w:val="24"/>
          <w:szCs w:val="24"/>
        </w:rPr>
      </w:pPr>
    </w:p>
    <w:p w:rsidR="00FB12AA" w:rsidRDefault="00FB12AA" w:rsidP="00FB12AA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 support for separated Radar and Classifier power</w:t>
      </w:r>
    </w:p>
    <w:p w:rsidR="00FB12AA" w:rsidRDefault="00FB12AA" w:rsidP="00FB12AA"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Legacy radar power command powers radar and classifier ON/OFF</w:t>
      </w:r>
    </w:p>
    <w:p w:rsidR="00FB12AA" w:rsidRDefault="00FB12AA" w:rsidP="00FB12AA">
      <w:pPr>
        <w:pStyle w:val="ListParagraph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 individual command to DCU protocol for individual powering of classifier and radar. Commands are available for subsequent DCU release</w:t>
      </w:r>
    </w:p>
    <w:p w:rsidR="008A23CF" w:rsidRPr="008A23CF" w:rsidRDefault="008A23CF" w:rsidP="008A23CF">
      <w:pPr>
        <w:jc w:val="left"/>
        <w:rPr>
          <w:rFonts w:ascii="Times New Roman" w:hAnsi="Times New Roman"/>
          <w:sz w:val="24"/>
          <w:szCs w:val="24"/>
        </w:rPr>
      </w:pPr>
    </w:p>
    <w:p w:rsidR="00F15DE5" w:rsidRPr="00564717" w:rsidRDefault="00FB12AA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DCU reboot command modified to reboot PCU. Previously, the DCU power was cycled off and on</w:t>
      </w:r>
    </w:p>
    <w:sectPr w:rsidR="00F15DE5" w:rsidRPr="00564717" w:rsidSect="007B3D63">
      <w:headerReference w:type="first" r:id="rId8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F0" w:rsidRDefault="004D48F0" w:rsidP="008E1EB0">
      <w:pPr>
        <w:spacing w:before="0"/>
      </w:pPr>
      <w:r>
        <w:separator/>
      </w:r>
    </w:p>
  </w:endnote>
  <w:endnote w:type="continuationSeparator" w:id="0">
    <w:p w:rsidR="004D48F0" w:rsidRDefault="004D48F0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F0" w:rsidRDefault="004D48F0" w:rsidP="008E1EB0">
      <w:pPr>
        <w:spacing w:before="0"/>
      </w:pPr>
      <w:r>
        <w:separator/>
      </w:r>
    </w:p>
  </w:footnote>
  <w:footnote w:type="continuationSeparator" w:id="0">
    <w:p w:rsidR="004D48F0" w:rsidRDefault="004D48F0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60B2"/>
    <w:multiLevelType w:val="hybridMultilevel"/>
    <w:tmpl w:val="A07636C2"/>
    <w:lvl w:ilvl="0" w:tplc="0C88091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41A9F"/>
    <w:rsid w:val="00086C3F"/>
    <w:rsid w:val="00087A12"/>
    <w:rsid w:val="00225A79"/>
    <w:rsid w:val="002679B1"/>
    <w:rsid w:val="002E03FA"/>
    <w:rsid w:val="00343ACD"/>
    <w:rsid w:val="0044542F"/>
    <w:rsid w:val="004B4C38"/>
    <w:rsid w:val="004D48F0"/>
    <w:rsid w:val="00546D73"/>
    <w:rsid w:val="00564717"/>
    <w:rsid w:val="00574ADE"/>
    <w:rsid w:val="00587F81"/>
    <w:rsid w:val="005A29D0"/>
    <w:rsid w:val="005F583F"/>
    <w:rsid w:val="006627C6"/>
    <w:rsid w:val="00783D29"/>
    <w:rsid w:val="007A117D"/>
    <w:rsid w:val="007B290D"/>
    <w:rsid w:val="007B3D63"/>
    <w:rsid w:val="007C76AA"/>
    <w:rsid w:val="008A23CF"/>
    <w:rsid w:val="008E1EB0"/>
    <w:rsid w:val="00947E48"/>
    <w:rsid w:val="009E5D89"/>
    <w:rsid w:val="00A10322"/>
    <w:rsid w:val="00A80DC4"/>
    <w:rsid w:val="00A855D3"/>
    <w:rsid w:val="00B6369B"/>
    <w:rsid w:val="00BB64FA"/>
    <w:rsid w:val="00CB2C74"/>
    <w:rsid w:val="00F15DE5"/>
    <w:rsid w:val="00F34B4B"/>
    <w:rsid w:val="00F709AA"/>
    <w:rsid w:val="00FA602D"/>
    <w:rsid w:val="00FB12AA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3817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C117-7C54-4986-B61D-0438BA74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</Template>
  <TotalTime>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1160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6</cp:revision>
  <dcterms:created xsi:type="dcterms:W3CDTF">2021-05-19T17:37:00Z</dcterms:created>
  <dcterms:modified xsi:type="dcterms:W3CDTF">2021-05-19T17:59:00Z</dcterms:modified>
</cp:coreProperties>
</file>